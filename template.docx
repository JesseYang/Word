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31F" w:rsidRDefault="0038431F" w:rsidP="007C0132">
      <w:pPr>
        <w:textAlignment w:val="center"/>
      </w:pPr>
    </w:p>
    <w:sectPr w:rsidR="0038431F" w:rsidSect="00384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7B33"/>
    <w:rsid w:val="0038431F"/>
    <w:rsid w:val="005A1942"/>
    <w:rsid w:val="005B6BC6"/>
    <w:rsid w:val="007C0132"/>
    <w:rsid w:val="00837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0</Words>
  <Characters>0</Characters>
  <Application>Microsoft Office Outlook</Application>
  <DocSecurity>0</DocSecurity>
  <Lines>0</Lines>
  <Paragraphs>0</Paragraphs>
  <ScaleCrop>false</ScaleCrop>
  <Company>Lenovo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2014-03-04T11:39:00Z</dcterms:created>
  <dcterms:modified xsi:type="dcterms:W3CDTF">2014-03-04T11:39:00Z</dcterms:modified>
</cp:coreProperties>
</file>